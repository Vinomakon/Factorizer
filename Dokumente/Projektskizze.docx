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68A7A" w14:textId="0356119C" w:rsidR="005D6E3B" w:rsidRDefault="005D6E3B" w:rsidP="005D6E3B">
      <w:pPr>
        <w:pStyle w:val="Heading1"/>
        <w:spacing w:before="480"/>
        <w:rPr>
          <w:lang w:val="de-C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21FA43" wp14:editId="67B5E371">
            <wp:simplePos x="0" y="0"/>
            <wp:positionH relativeFrom="column">
              <wp:posOffset>4342051</wp:posOffset>
            </wp:positionH>
            <wp:positionV relativeFrom="paragraph">
              <wp:posOffset>145902</wp:posOffset>
            </wp:positionV>
            <wp:extent cx="2024772" cy="626600"/>
            <wp:effectExtent l="0" t="0" r="0" b="2540"/>
            <wp:wrapSquare wrapText="bothSides"/>
            <wp:docPr id="1" name="Grafik 1" descr="Applications being taken for paid Pygame Artist in Residence #Pyth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plications being taken for paid Pygame Artist in Residence #Python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72" cy="62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4403" w:rsidRPr="00DA4403">
        <w:rPr>
          <w:lang w:val="de-CH"/>
        </w:rPr>
        <w:t>Projekt</w:t>
      </w:r>
      <w:r w:rsidR="00DA4403">
        <w:rPr>
          <w:lang w:val="de-CH"/>
        </w:rPr>
        <w:t>s</w:t>
      </w:r>
      <w:r w:rsidR="00DA4403" w:rsidRPr="00DA4403">
        <w:rPr>
          <w:lang w:val="de-CH"/>
        </w:rPr>
        <w:t>kizze</w:t>
      </w:r>
      <w:r w:rsidR="00F564CF">
        <w:rPr>
          <w:lang w:val="de-CH"/>
        </w:rPr>
        <w:t xml:space="preserve"> Programmierprojekt</w:t>
      </w:r>
    </w:p>
    <w:p w14:paraId="2ADE79A0" w14:textId="77777777" w:rsidR="005D6E3B" w:rsidRPr="005D6E3B" w:rsidRDefault="005D6E3B" w:rsidP="005D6E3B">
      <w:pPr>
        <w:rPr>
          <w:lang w:val="de-CH"/>
        </w:rPr>
      </w:pPr>
    </w:p>
    <w:p w14:paraId="148BEAA0" w14:textId="7D1FA2B6" w:rsidR="00C9653D" w:rsidRPr="00B542C1" w:rsidRDefault="00DA4403" w:rsidP="005D3949">
      <w:pPr>
        <w:pStyle w:val="antworten"/>
        <w:rPr>
          <w:b/>
          <w:i w:val="0"/>
          <w:lang w:val="de-CH"/>
        </w:rPr>
      </w:pPr>
      <w:r w:rsidRPr="00B542C1">
        <w:rPr>
          <w:b/>
          <w:i w:val="0"/>
          <w:lang w:val="de-CH"/>
        </w:rPr>
        <w:t xml:space="preserve">Teammitglieder: </w:t>
      </w:r>
      <w:r w:rsidR="00624A72">
        <w:rPr>
          <w:b/>
          <w:i w:val="0"/>
          <w:lang w:val="de-CH"/>
        </w:rPr>
        <w:t>Vladimir, Jack</w:t>
      </w:r>
    </w:p>
    <w:p w14:paraId="4AEE9252" w14:textId="74CA2829" w:rsidR="00B542C1" w:rsidRPr="00543AF6" w:rsidRDefault="00DA4403" w:rsidP="005D3949">
      <w:pPr>
        <w:pStyle w:val="antworten"/>
        <w:rPr>
          <w:b/>
          <w:i w:val="0"/>
          <w:lang w:val="de-CH"/>
        </w:rPr>
      </w:pPr>
      <w:r w:rsidRPr="00B542C1">
        <w:rPr>
          <w:b/>
          <w:i w:val="0"/>
          <w:lang w:val="de-CH"/>
        </w:rPr>
        <w:t xml:space="preserve">Projektname: </w:t>
      </w:r>
      <w:r w:rsidR="00007429">
        <w:rPr>
          <w:b/>
          <w:i w:val="0"/>
          <w:lang w:val="de-CH"/>
        </w:rPr>
        <w:t>Factorizer</w:t>
      </w:r>
    </w:p>
    <w:p w14:paraId="2AE0B087" w14:textId="6222094E" w:rsidR="009E55DB" w:rsidRDefault="00DA4403" w:rsidP="009E55DB">
      <w:pPr>
        <w:pStyle w:val="Heading2"/>
      </w:pPr>
      <w:r>
        <w:t xml:space="preserve">Zielsetzung </w:t>
      </w:r>
    </w:p>
    <w:p w14:paraId="1043B13B" w14:textId="34838A69" w:rsidR="0039199B" w:rsidRPr="0039199B" w:rsidRDefault="00387978" w:rsidP="0039199B">
      <w:r>
        <w:t xml:space="preserve">In zwei bis drei Sätzen: </w:t>
      </w:r>
      <w:r w:rsidR="0039199B">
        <w:t xml:space="preserve">Was soll Ihr Spiel können? </w:t>
      </w:r>
    </w:p>
    <w:p w14:paraId="75FE5C46" w14:textId="06FE5204" w:rsidR="00F564CF" w:rsidRPr="003A42FD" w:rsidRDefault="003B6688" w:rsidP="001A57D6">
      <w:pPr>
        <w:pStyle w:val="antworten"/>
        <w:rPr>
          <w:lang w:val="de-CH"/>
        </w:rPr>
      </w:pPr>
      <w:r>
        <w:t xml:space="preserve">Das Spiel ist basiert auf Automation und </w:t>
      </w:r>
      <w:r w:rsidR="00110E32">
        <w:t xml:space="preserve">Fabrikation, wo aus verschiedenen Geometrischen Formen eine Ziel-Form </w:t>
      </w:r>
      <w:r w:rsidR="00C5686C">
        <w:t xml:space="preserve">gemacht werden sollte. Um </w:t>
      </w:r>
      <w:r w:rsidR="003C0615">
        <w:rPr>
          <w:lang w:val="de-CH"/>
        </w:rPr>
        <w:t>die Ziel-Form zu erreichen, werden vorherige Formen aufgeteilt, gefärbt, zusammengetan und</w:t>
      </w:r>
      <w:r w:rsidR="00E34A21">
        <w:rPr>
          <w:lang w:val="de-CH"/>
        </w:rPr>
        <w:t xml:space="preserve"> mit weiteren Funktionen verändert</w:t>
      </w:r>
      <w:r w:rsidR="003C0615">
        <w:rPr>
          <w:lang w:val="de-CH"/>
        </w:rPr>
        <w:t xml:space="preserve">. </w:t>
      </w:r>
      <w:r w:rsidR="003A42FD">
        <w:rPr>
          <w:lang w:val="de-CH"/>
        </w:rPr>
        <w:t xml:space="preserve">Somit muss man logisch denken, wie man am besten (und am effizientesten) </w:t>
      </w:r>
      <w:r w:rsidR="00DC36D8">
        <w:rPr>
          <w:lang w:val="de-CH"/>
        </w:rPr>
        <w:t>die Ziel-Form erreicht</w:t>
      </w:r>
      <w:r w:rsidR="003A42FD">
        <w:rPr>
          <w:lang w:val="de-CH"/>
        </w:rPr>
        <w:t>.</w:t>
      </w:r>
    </w:p>
    <w:p w14:paraId="3260B39B" w14:textId="77777777" w:rsidR="000D31E9" w:rsidRDefault="000D31E9" w:rsidP="000D31E9"/>
    <w:p w14:paraId="4C93E489" w14:textId="4C26E179" w:rsidR="000D31E9" w:rsidRDefault="000D31E9" w:rsidP="000D31E9">
      <w:r>
        <w:t>Geben Sie den Link der Anleitung (YouTube Tutorial, Webseite, …) an, an welcher Sie sich orientieren:</w:t>
      </w:r>
    </w:p>
    <w:p w14:paraId="0E6893A2" w14:textId="77777777" w:rsidR="000D31E9" w:rsidRDefault="000D31E9" w:rsidP="000D31E9">
      <w:pPr>
        <w:pStyle w:val="antworten"/>
      </w:pPr>
    </w:p>
    <w:p w14:paraId="39E176A8" w14:textId="3A2E10C2" w:rsidR="00237D4F" w:rsidRDefault="00D11295" w:rsidP="00237D4F">
      <w:pPr>
        <w:pStyle w:val="Heading2"/>
      </w:pPr>
      <w:r>
        <w:t xml:space="preserve">Spielanalyse: </w:t>
      </w:r>
      <w:r w:rsidR="00237D4F">
        <w:t>Grundfunktionen</w:t>
      </w:r>
    </w:p>
    <w:p w14:paraId="1017D063" w14:textId="308EE0B6" w:rsidR="00386CC9" w:rsidRPr="00386CC9" w:rsidRDefault="00386CC9" w:rsidP="00DA4403">
      <w:pPr>
        <w:rPr>
          <w:iCs/>
        </w:rPr>
      </w:pPr>
      <w:r>
        <w:rPr>
          <w:iCs/>
        </w:rPr>
        <w:t>Welche</w:t>
      </w:r>
      <w:r w:rsidR="00237D4F" w:rsidRPr="00386CC9">
        <w:rPr>
          <w:iCs/>
        </w:rPr>
        <w:t xml:space="preserve"> grundlegenden Funktionen </w:t>
      </w:r>
      <w:r>
        <w:rPr>
          <w:iCs/>
        </w:rPr>
        <w:t xml:space="preserve">muss </w:t>
      </w:r>
      <w:r w:rsidR="00237D4F" w:rsidRPr="00386CC9">
        <w:rPr>
          <w:iCs/>
        </w:rPr>
        <w:t xml:space="preserve">Ihr </w:t>
      </w:r>
      <w:r>
        <w:rPr>
          <w:iCs/>
        </w:rPr>
        <w:t>Spiel</w:t>
      </w:r>
      <w:r w:rsidR="008B099C" w:rsidRPr="00386CC9">
        <w:rPr>
          <w:iCs/>
        </w:rPr>
        <w:t xml:space="preserve"> erfüllen</w:t>
      </w:r>
      <w:r>
        <w:rPr>
          <w:iCs/>
        </w:rPr>
        <w:t>?</w:t>
      </w:r>
      <w:r w:rsidR="00822B09" w:rsidRPr="00822B09">
        <w:t xml:space="preserve"> Versuchen Sie, diese Funktionalitäten möglichst einfach und unabhängig zu beschreiben.</w:t>
      </w:r>
    </w:p>
    <w:p w14:paraId="1991D849" w14:textId="0E0C19A1" w:rsidR="008B099C" w:rsidRDefault="00386CC9" w:rsidP="00DA4403">
      <w:pPr>
        <w:rPr>
          <w:i/>
        </w:rPr>
      </w:pPr>
      <w:r>
        <w:rPr>
          <w:i/>
        </w:rPr>
        <w:t xml:space="preserve">Tipp: </w:t>
      </w:r>
      <w:r w:rsidR="001E5671">
        <w:rPr>
          <w:i/>
        </w:rPr>
        <w:t>Beispielsweise müssen beim</w:t>
      </w:r>
      <w:r>
        <w:rPr>
          <w:i/>
        </w:rPr>
        <w:t xml:space="preserve"> Schere-Stein-Papier</w:t>
      </w:r>
      <w:r w:rsidR="005309C8" w:rsidRPr="005309C8">
        <w:rPr>
          <w:i/>
        </w:rPr>
        <w:t xml:space="preserve"> </w:t>
      </w:r>
      <w:r w:rsidR="001E5671">
        <w:rPr>
          <w:i/>
        </w:rPr>
        <w:t xml:space="preserve">zwei Spieler/Parteien bestehen, welche jeweils </w:t>
      </w:r>
      <w:r w:rsidR="008352AF">
        <w:rPr>
          <w:i/>
        </w:rPr>
        <w:t>von drei Aktionen wählen können.</w:t>
      </w:r>
      <w:r w:rsidR="00377933">
        <w:rPr>
          <w:i/>
        </w:rPr>
        <w:t xml:space="preserve"> Diese Wahl muss gespeichert werden und anhand der Spiellogik wird </w:t>
      </w:r>
      <w:r w:rsidR="00382F1A">
        <w:rPr>
          <w:i/>
        </w:rPr>
        <w:t xml:space="preserve">der Sieg vergeben. </w:t>
      </w:r>
      <w:r w:rsidR="00015578">
        <w:rPr>
          <w:i/>
        </w:rPr>
        <w:t xml:space="preserve">Die Spiellogik würde umfassen, welche Aktion welche schlägt (Stein schlägt Schere, etc.). </w:t>
      </w:r>
      <w:r w:rsidR="00F53FBC">
        <w:rPr>
          <w:i/>
        </w:rPr>
        <w:t xml:space="preserve">Auf wie viele Punkte geht ein Duell? Werden die Ergebnisse gespeichert? </w:t>
      </w:r>
    </w:p>
    <w:p w14:paraId="4B434004" w14:textId="77777777" w:rsidR="00822B09" w:rsidRDefault="00822B09" w:rsidP="00DA4403">
      <w:pPr>
        <w:rPr>
          <w:i/>
        </w:rPr>
      </w:pPr>
    </w:p>
    <w:p w14:paraId="6C0BB690" w14:textId="12D1288C" w:rsidR="00822B09" w:rsidRPr="00822B09" w:rsidRDefault="00822B09" w:rsidP="00DA4403">
      <w:pPr>
        <w:rPr>
          <w:b/>
        </w:rPr>
      </w:pPr>
      <w:r w:rsidRPr="00822B09">
        <w:rPr>
          <w:b/>
        </w:rPr>
        <w:t>Markieren Sie, was Sie vom Tutorial übernehmen und was Sie an eigenen Ideen umsetzen möchten.</w:t>
      </w:r>
    </w:p>
    <w:p w14:paraId="14A8083B" w14:textId="0030997B" w:rsidR="00D11295" w:rsidRDefault="00796FB6" w:rsidP="001A57D6">
      <w:pPr>
        <w:pStyle w:val="antworten"/>
      </w:pPr>
      <w:r>
        <w:t>Die Idee ist</w:t>
      </w:r>
      <w:r w:rsidR="00DC36D8">
        <w:t xml:space="preserve">, </w:t>
      </w:r>
      <w:r w:rsidR="001819C8">
        <w:t xml:space="preserve">dass man von verschiedenen Formen zu einer Ziel-Form kommt. Somit heisst es, dass </w:t>
      </w:r>
      <w:r w:rsidR="00F343E1">
        <w:t>man eine bestimmte Form erhaltet, und dadurch mit verschiedenen Funktionen</w:t>
      </w:r>
      <w:r w:rsidR="006C0939">
        <w:t xml:space="preserve"> diese</w:t>
      </w:r>
      <w:r w:rsidR="00F343E1">
        <w:t xml:space="preserve"> verarbeitet, wie z.B. mit aufschneiden, zusammenfügen, </w:t>
      </w:r>
      <w:r w:rsidR="00EF0C45">
        <w:t xml:space="preserve">färben, etc.. Damit es eine diverse Auswahl </w:t>
      </w:r>
      <w:r w:rsidR="006C0939">
        <w:t>von</w:t>
      </w:r>
      <w:r w:rsidR="00EF0C45">
        <w:t xml:space="preserve"> Formen gibt, wird ein Objekt, dass in 4 Teile aufgeteilt ist, </w:t>
      </w:r>
      <w:r w:rsidR="00BD769C">
        <w:t>mit verschiedenen Formen bestückt, wie Quadraten, Kreisen, Sternen und Windmühlen.</w:t>
      </w:r>
      <w:r w:rsidR="006C1723">
        <w:t xml:space="preserve"> Die verschiedenen Aufteilungen</w:t>
      </w:r>
      <w:r w:rsidR="00DA202D">
        <w:t xml:space="preserve"> können </w:t>
      </w:r>
      <w:r w:rsidR="00283330">
        <w:t>in den verschiedenen Grundfarben gefärbt sein.</w:t>
      </w:r>
      <w:r w:rsidR="001A29C2">
        <w:t xml:space="preserve"> </w:t>
      </w:r>
      <w:r w:rsidR="00EF734F">
        <w:t>Alles wird auf einem Bildschirm gerendert, und das Spiel wird schlussendlich aus einem kleinem, Tutorial bestehen, ein paar Levels und einem unendlich-Modus</w:t>
      </w:r>
      <w:r w:rsidR="008B7AFA">
        <w:t>.</w:t>
      </w:r>
      <w:r w:rsidR="008600D5">
        <w:t xml:space="preserve"> </w:t>
      </w:r>
    </w:p>
    <w:p w14:paraId="0FA6B61D" w14:textId="4C5F4EA9" w:rsidR="00342528" w:rsidRDefault="00342528" w:rsidP="001A57D6">
      <w:pPr>
        <w:pStyle w:val="antworten"/>
      </w:pPr>
      <w:r>
        <w:t>Zum H</w:t>
      </w:r>
      <w:r w:rsidR="009B6F1F">
        <w:t>aupt-mechanismus</w:t>
      </w:r>
      <w:r w:rsidR="003114EE">
        <w:t xml:space="preserve"> des Spiels. Um die Verarbeitungs-</w:t>
      </w:r>
      <w:r w:rsidR="0067132D">
        <w:t xml:space="preserve">Funktionen zu benützen, werden diese als </w:t>
      </w:r>
      <w:r w:rsidR="00B86EA7">
        <w:t>Skript</w:t>
      </w:r>
      <w:r w:rsidR="0067132D">
        <w:t xml:space="preserve">-Blöcke </w:t>
      </w:r>
      <w:r w:rsidR="00B86EA7">
        <w:t xml:space="preserve">auf einen Bereich eingelegt. Diese Funktionen haben Inputs und Outputs basiert </w:t>
      </w:r>
      <w:r w:rsidR="00AE310F">
        <w:t xml:space="preserve">an </w:t>
      </w:r>
      <w:r w:rsidR="00EB6535">
        <w:t xml:space="preserve">was die Funktion macht. Zum Beispiel, wenn </w:t>
      </w:r>
      <w:r w:rsidR="00CE44B1">
        <w:t xml:space="preserve">eine Funktion eine Form unterteilt, bekommt </w:t>
      </w:r>
      <w:r w:rsidR="004E28E3">
        <w:t>einen</w:t>
      </w:r>
      <w:r w:rsidR="00CE44B1">
        <w:t xml:space="preserve"> Input </w:t>
      </w:r>
      <w:r w:rsidR="004E28E3">
        <w:t>mit einer</w:t>
      </w:r>
      <w:r w:rsidR="00CE44B1">
        <w:t xml:space="preserve"> Form und hat zwei Outputs mit den zwei </w:t>
      </w:r>
      <w:r w:rsidR="00DD6205">
        <w:t>Teilen der Form.</w:t>
      </w:r>
      <w:r w:rsidR="004E28E3">
        <w:t xml:space="preserve"> Oder wenn die Funktion darin besteht, zwei Teile zusammenzufügen, bekommt es </w:t>
      </w:r>
      <w:r w:rsidR="00AC7E8B">
        <w:t>zwei Inputs, und gibt einen Output aus.</w:t>
      </w:r>
      <w:r w:rsidR="005473D5">
        <w:t xml:space="preserve"> All diese Funktionen werden aus einer </w:t>
      </w:r>
      <w:r w:rsidR="008472C1">
        <w:t xml:space="preserve">Liste </w:t>
      </w:r>
      <w:r w:rsidR="001E7B97">
        <w:t>ausgezogen und eingefügt.</w:t>
      </w:r>
    </w:p>
    <w:p w14:paraId="29319947" w14:textId="4877737B" w:rsidR="001E7B97" w:rsidRDefault="001E7B97" w:rsidP="001A57D6">
      <w:pPr>
        <w:pStyle w:val="antworten"/>
      </w:pPr>
      <w:r>
        <w:t xml:space="preserve">Damit man überhaupt etwas machen kann, werden </w:t>
      </w:r>
      <w:r w:rsidR="00D876AF">
        <w:t xml:space="preserve">auf einer Seite des Bildschirms Formen und Farben ausgegeben, den Outputs. Auf der anderen Seite wird ein Input </w:t>
      </w:r>
      <w:r w:rsidR="00E96A51">
        <w:t>gelegt, um die Ziel-Form abzugeben.</w:t>
      </w:r>
    </w:p>
    <w:p w14:paraId="5803CDA8" w14:textId="3F03D836" w:rsidR="008B6879" w:rsidRDefault="008B6879" w:rsidP="001A57D6">
      <w:pPr>
        <w:pStyle w:val="antworten"/>
      </w:pPr>
      <w:r>
        <w:t>Zu den verschiedenen Teilen des Spiels.</w:t>
      </w:r>
    </w:p>
    <w:p w14:paraId="079A6C8E" w14:textId="2B47E6B7" w:rsidR="008B6879" w:rsidRDefault="008B6879" w:rsidP="001A57D6">
      <w:pPr>
        <w:pStyle w:val="antworten"/>
      </w:pPr>
      <w:r w:rsidRPr="008B6879">
        <w:rPr>
          <w:b/>
          <w:bCs/>
        </w:rPr>
        <w:t>Tutorial</w:t>
      </w:r>
      <w:r>
        <w:rPr>
          <w:b/>
          <w:bCs/>
        </w:rPr>
        <w:t xml:space="preserve">: </w:t>
      </w:r>
      <w:r>
        <w:t xml:space="preserve">Zuerst wird der </w:t>
      </w:r>
      <w:r w:rsidR="00421A43">
        <w:t xml:space="preserve">Spieler eingeleitet, was das Ziel des Spiels ist und ihn langsam </w:t>
      </w:r>
      <w:r w:rsidR="000A27B9">
        <w:t>auf verschiedene Funktionen vorbereitet.</w:t>
      </w:r>
    </w:p>
    <w:p w14:paraId="1AE7BBEA" w14:textId="4F959D98" w:rsidR="000A27B9" w:rsidRDefault="000A27B9" w:rsidP="001A57D6">
      <w:pPr>
        <w:pStyle w:val="antworten"/>
      </w:pPr>
      <w:r>
        <w:rPr>
          <w:b/>
          <w:bCs/>
        </w:rPr>
        <w:t>Levels:</w:t>
      </w:r>
      <w:r>
        <w:t xml:space="preserve"> Dies ist so gesagt der Hauptteil des Spiels. Darin werden spezifische </w:t>
      </w:r>
      <w:r w:rsidR="00C37564">
        <w:t>Ziele eingestellt, worin man die Effizienz des Aufbaus der Funktionen</w:t>
      </w:r>
      <w:r w:rsidR="006656EE">
        <w:t xml:space="preserve"> „prüft“ und den Spieler zum </w:t>
      </w:r>
      <w:r w:rsidR="00223146">
        <w:t>Denken</w:t>
      </w:r>
      <w:r w:rsidR="006656EE">
        <w:t xml:space="preserve"> einsetzt.</w:t>
      </w:r>
    </w:p>
    <w:p w14:paraId="228AE8CB" w14:textId="2B4BCF1A" w:rsidR="006656EE" w:rsidRPr="006656EE" w:rsidRDefault="006656EE" w:rsidP="001A57D6">
      <w:pPr>
        <w:pStyle w:val="antworten"/>
      </w:pPr>
      <w:r w:rsidRPr="006656EE">
        <w:rPr>
          <w:b/>
          <w:bCs/>
        </w:rPr>
        <w:lastRenderedPageBreak/>
        <w:t>Unendlich-Modus:</w:t>
      </w:r>
      <w:r>
        <w:rPr>
          <w:b/>
          <w:bCs/>
        </w:rPr>
        <w:t xml:space="preserve"> </w:t>
      </w:r>
      <w:r w:rsidR="00BE3AB4">
        <w:t xml:space="preserve">Anstatt spezifische Ziele zu haben , werden zufalls-generierte Formen/Ziele generiert, womit der Spieler unendlich lange </w:t>
      </w:r>
      <w:r w:rsidR="00223146">
        <w:t xml:space="preserve">neue Formen aufbauen kann. </w:t>
      </w:r>
    </w:p>
    <w:p w14:paraId="45502005" w14:textId="2B736224" w:rsidR="00152976" w:rsidRDefault="00152976">
      <w:pPr>
        <w:spacing w:before="0" w:line="240" w:lineRule="auto"/>
        <w:jc w:val="left"/>
        <w:rPr>
          <w:i/>
        </w:rPr>
      </w:pPr>
      <w:r>
        <w:br w:type="page"/>
      </w:r>
    </w:p>
    <w:p w14:paraId="0488D579" w14:textId="77777777" w:rsidR="00045E68" w:rsidRPr="00DA4403" w:rsidRDefault="00045E68" w:rsidP="008600D5">
      <w:pPr>
        <w:pStyle w:val="Fussnote"/>
      </w:pPr>
    </w:p>
    <w:p w14:paraId="5E856555" w14:textId="3D702982" w:rsidR="00DA4403" w:rsidRDefault="00DA4403" w:rsidP="00DA4403">
      <w:pPr>
        <w:pStyle w:val="Heading2"/>
      </w:pPr>
      <w:r>
        <w:t>Arbeitsplan</w:t>
      </w:r>
    </w:p>
    <w:p w14:paraId="012D3126" w14:textId="47F8E52B" w:rsidR="0081761D" w:rsidRDefault="00B542C1" w:rsidP="00D11295">
      <w:r>
        <w:t>Teilen Sie die Arbeiten ein</w:t>
      </w:r>
      <w:r w:rsidR="0081761D">
        <w:t xml:space="preserve">, zeitlich und untereinander. </w:t>
      </w:r>
      <w:r w:rsidR="00220D7B">
        <w:t xml:space="preserve">Nebst dem Grundgerüst des Games müssen Sie jeweils einen individuellen </w:t>
      </w:r>
      <w:r w:rsidR="00CA3488">
        <w:t>Start- und Endscreen implementieren</w:t>
      </w:r>
      <w:r w:rsidR="00495395">
        <w:t>, akustische sowie visuelle Elemente einfügen. Diese Arbeitsschritte lassen sich unabhängig voneinander angeben.</w:t>
      </w:r>
    </w:p>
    <w:p w14:paraId="4B0F1509" w14:textId="77777777" w:rsidR="0081761D" w:rsidRPr="0081761D" w:rsidRDefault="0081761D" w:rsidP="00D11295">
      <w:pPr>
        <w:rPr>
          <w:i/>
        </w:rPr>
      </w:pPr>
      <w:r w:rsidRPr="0081761D">
        <w:rPr>
          <w:i/>
        </w:rPr>
        <w:t xml:space="preserve">Tipp: </w:t>
      </w:r>
      <w:r w:rsidR="00D11295" w:rsidRPr="0081761D">
        <w:rPr>
          <w:i/>
        </w:rPr>
        <w:t>Denken Sie daran, Pufferzeiten einzuplanen</w:t>
      </w:r>
      <w:r w:rsidR="00A46563" w:rsidRPr="0081761D">
        <w:rPr>
          <w:i/>
        </w:rPr>
        <w:t>. Sie werden Zeit für Problemlösung</w:t>
      </w:r>
      <w:r w:rsidR="00492B66" w:rsidRPr="0081761D">
        <w:rPr>
          <w:i/>
        </w:rPr>
        <w:t xml:space="preserve">en </w:t>
      </w:r>
      <w:r w:rsidR="003B3D29" w:rsidRPr="0081761D">
        <w:rPr>
          <w:i/>
        </w:rPr>
        <w:t xml:space="preserve">gut </w:t>
      </w:r>
      <w:r w:rsidR="00492B66" w:rsidRPr="0081761D">
        <w:rPr>
          <w:i/>
        </w:rPr>
        <w:t xml:space="preserve">gebrauchen können. </w:t>
      </w:r>
    </w:p>
    <w:p w14:paraId="4577BB1D" w14:textId="77777777" w:rsidR="0081761D" w:rsidRDefault="0081761D" w:rsidP="00D11295"/>
    <w:p w14:paraId="6598AEBD" w14:textId="24127E3F" w:rsidR="00D11295" w:rsidRPr="00D11295" w:rsidRDefault="001E2B44" w:rsidP="00D11295">
      <w:r>
        <w:t xml:space="preserve">Fügen Sie </w:t>
      </w:r>
      <w:r w:rsidR="002077DD">
        <w:t xml:space="preserve">für ihre </w:t>
      </w:r>
      <w:r w:rsidR="008215FB">
        <w:t>Arbeitsschritte</w:t>
      </w:r>
      <w:r>
        <w:t xml:space="preserve"> zusätzliche Zeilen ein.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268"/>
        <w:gridCol w:w="3277"/>
      </w:tblGrid>
      <w:tr w:rsidR="00DA4403" w14:paraId="5CBF499E" w14:textId="77777777" w:rsidTr="00AA5079">
        <w:tc>
          <w:tcPr>
            <w:tcW w:w="4531" w:type="dxa"/>
          </w:tcPr>
          <w:p w14:paraId="7434CBD9" w14:textId="77777777" w:rsidR="00A30E2D" w:rsidRDefault="00DA4403" w:rsidP="009E55DB">
            <w:pPr>
              <w:rPr>
                <w:lang w:val="de-CH"/>
              </w:rPr>
            </w:pPr>
            <w:r>
              <w:rPr>
                <w:lang w:val="de-CH"/>
              </w:rPr>
              <w:t>Inhalt</w:t>
            </w:r>
            <w:r w:rsidR="00C85451">
              <w:rPr>
                <w:lang w:val="de-CH"/>
              </w:rPr>
              <w:t xml:space="preserve"> </w:t>
            </w:r>
          </w:p>
          <w:p w14:paraId="4D588BC4" w14:textId="287D44A3" w:rsidR="00DA4403" w:rsidRPr="0078130B" w:rsidRDefault="00C85451" w:rsidP="009E55DB">
            <w:pPr>
              <w:rPr>
                <w:i/>
                <w:lang w:val="de-CH"/>
              </w:rPr>
            </w:pPr>
            <w:r w:rsidRPr="0078130B">
              <w:rPr>
                <w:i/>
                <w:lang w:val="de-CH"/>
              </w:rPr>
              <w:t>(Was wird gemacht</w:t>
            </w:r>
            <w:r w:rsidR="00A30E2D" w:rsidRPr="0078130B">
              <w:rPr>
                <w:i/>
                <w:lang w:val="de-CH"/>
              </w:rPr>
              <w:t>?</w:t>
            </w:r>
            <w:r w:rsidRPr="0078130B">
              <w:rPr>
                <w:i/>
                <w:lang w:val="de-CH"/>
              </w:rPr>
              <w:t>)</w:t>
            </w:r>
          </w:p>
        </w:tc>
        <w:tc>
          <w:tcPr>
            <w:tcW w:w="2268" w:type="dxa"/>
          </w:tcPr>
          <w:p w14:paraId="58F6B32C" w14:textId="4AD20482" w:rsidR="00DA4403" w:rsidRDefault="00021599" w:rsidP="00AA5079">
            <w:pPr>
              <w:jc w:val="left"/>
              <w:rPr>
                <w:lang w:val="de-CH"/>
              </w:rPr>
            </w:pPr>
            <w:r>
              <w:rPr>
                <w:lang w:val="de-CH"/>
              </w:rPr>
              <w:t>Deadline</w:t>
            </w:r>
            <w:r w:rsidR="0078130B">
              <w:rPr>
                <w:lang w:val="de-CH"/>
              </w:rPr>
              <w:br/>
            </w:r>
            <w:r w:rsidR="0078130B" w:rsidRPr="0078130B">
              <w:rPr>
                <w:i/>
                <w:lang w:val="de-CH"/>
              </w:rPr>
              <w:t>(</w:t>
            </w:r>
            <w:r w:rsidR="00AA5079">
              <w:rPr>
                <w:i/>
                <w:lang w:val="de-CH"/>
              </w:rPr>
              <w:t xml:space="preserve">Datum, </w:t>
            </w:r>
            <w:r w:rsidR="0078130B" w:rsidRPr="0078130B">
              <w:rPr>
                <w:i/>
                <w:lang w:val="de-CH"/>
              </w:rPr>
              <w:t>Zeitaufwand)</w:t>
            </w:r>
          </w:p>
        </w:tc>
        <w:tc>
          <w:tcPr>
            <w:tcW w:w="3277" w:type="dxa"/>
          </w:tcPr>
          <w:p w14:paraId="3FEFC0FC" w14:textId="77777777" w:rsidR="00A30E2D" w:rsidRDefault="00DA4403" w:rsidP="009E55DB">
            <w:pPr>
              <w:rPr>
                <w:lang w:val="de-CH"/>
              </w:rPr>
            </w:pPr>
            <w:r>
              <w:rPr>
                <w:lang w:val="de-CH"/>
              </w:rPr>
              <w:t>Bemerkungen</w:t>
            </w:r>
            <w:r w:rsidR="00C85451">
              <w:rPr>
                <w:lang w:val="de-CH"/>
              </w:rPr>
              <w:t xml:space="preserve"> </w:t>
            </w:r>
          </w:p>
          <w:p w14:paraId="0B447814" w14:textId="59BE2EED" w:rsidR="00DA4403" w:rsidRPr="0078130B" w:rsidRDefault="00C85451" w:rsidP="009E55DB">
            <w:pPr>
              <w:rPr>
                <w:i/>
                <w:lang w:val="de-CH"/>
              </w:rPr>
            </w:pPr>
            <w:r w:rsidRPr="0078130B">
              <w:rPr>
                <w:i/>
                <w:lang w:val="de-CH"/>
              </w:rPr>
              <w:t>(</w:t>
            </w:r>
            <w:r w:rsidR="00A30E2D" w:rsidRPr="0078130B">
              <w:rPr>
                <w:i/>
                <w:lang w:val="de-CH"/>
              </w:rPr>
              <w:t xml:space="preserve">verantwortliches Teammitglied, </w:t>
            </w:r>
            <w:r w:rsidR="00AA5079" w:rsidRPr="0078130B">
              <w:rPr>
                <w:i/>
                <w:lang w:val="de-CH"/>
              </w:rPr>
              <w:t>mögliche Schwierigkeiten</w:t>
            </w:r>
            <w:r w:rsidR="00AA5079">
              <w:rPr>
                <w:i/>
                <w:lang w:val="de-CH"/>
              </w:rPr>
              <w:t>, Hilfe</w:t>
            </w:r>
            <w:r w:rsidR="00A30E2D" w:rsidRPr="0078130B">
              <w:rPr>
                <w:i/>
                <w:lang w:val="de-CH"/>
              </w:rPr>
              <w:t>)</w:t>
            </w:r>
          </w:p>
        </w:tc>
      </w:tr>
      <w:tr w:rsidR="002077DD" w14:paraId="1DEF2EF8" w14:textId="77777777" w:rsidTr="00AA5079">
        <w:tc>
          <w:tcPr>
            <w:tcW w:w="4531" w:type="dxa"/>
          </w:tcPr>
          <w:p w14:paraId="41223857" w14:textId="5E613783" w:rsidR="002077DD" w:rsidRDefault="002077DD" w:rsidP="001A57D6">
            <w:pPr>
              <w:pStyle w:val="antworten"/>
              <w:rPr>
                <w:lang w:val="de-CH"/>
              </w:rPr>
            </w:pPr>
            <w:r>
              <w:rPr>
                <w:lang w:val="de-CH"/>
              </w:rPr>
              <w:t>…</w:t>
            </w:r>
          </w:p>
        </w:tc>
        <w:tc>
          <w:tcPr>
            <w:tcW w:w="2268" w:type="dxa"/>
          </w:tcPr>
          <w:p w14:paraId="58D84ACE" w14:textId="77777777" w:rsidR="002077DD" w:rsidRDefault="002077DD" w:rsidP="001A57D6">
            <w:pPr>
              <w:pStyle w:val="antworten"/>
              <w:rPr>
                <w:lang w:val="de-CH"/>
              </w:rPr>
            </w:pPr>
          </w:p>
        </w:tc>
        <w:tc>
          <w:tcPr>
            <w:tcW w:w="3277" w:type="dxa"/>
          </w:tcPr>
          <w:p w14:paraId="7CBA9B92" w14:textId="77777777" w:rsidR="002077DD" w:rsidRDefault="002077DD" w:rsidP="001A57D6">
            <w:pPr>
              <w:pStyle w:val="antworten"/>
              <w:rPr>
                <w:lang w:val="de-CH"/>
              </w:rPr>
            </w:pPr>
          </w:p>
        </w:tc>
      </w:tr>
      <w:tr w:rsidR="00DA4403" w14:paraId="72E62747" w14:textId="77777777" w:rsidTr="00AA5079">
        <w:tc>
          <w:tcPr>
            <w:tcW w:w="4531" w:type="dxa"/>
          </w:tcPr>
          <w:p w14:paraId="31780EA3" w14:textId="5DF82AA7" w:rsidR="00DA4403" w:rsidRDefault="00D269AF" w:rsidP="001A57D6">
            <w:pPr>
              <w:pStyle w:val="antworten"/>
              <w:rPr>
                <w:lang w:val="de-CH"/>
              </w:rPr>
            </w:pPr>
            <w:r>
              <w:rPr>
                <w:lang w:val="de-CH"/>
              </w:rPr>
              <w:t>MS 01</w:t>
            </w:r>
            <w:r w:rsidR="002077DD">
              <w:rPr>
                <w:lang w:val="de-CH"/>
              </w:rPr>
              <w:t xml:space="preserve"> Abgabe</w:t>
            </w:r>
          </w:p>
        </w:tc>
        <w:tc>
          <w:tcPr>
            <w:tcW w:w="2268" w:type="dxa"/>
          </w:tcPr>
          <w:p w14:paraId="65D64DB1" w14:textId="1D5F31FC" w:rsidR="00DA4403" w:rsidRDefault="004102ED" w:rsidP="001A57D6">
            <w:pPr>
              <w:pStyle w:val="antworten"/>
              <w:rPr>
                <w:lang w:val="de-CH"/>
              </w:rPr>
            </w:pPr>
            <w:r>
              <w:rPr>
                <w:lang w:val="de-CH"/>
              </w:rPr>
              <w:t>24.11.23</w:t>
            </w:r>
          </w:p>
        </w:tc>
        <w:tc>
          <w:tcPr>
            <w:tcW w:w="3277" w:type="dxa"/>
          </w:tcPr>
          <w:p w14:paraId="696F6E44" w14:textId="77777777" w:rsidR="00DA4403" w:rsidRDefault="00DA4403" w:rsidP="001A57D6">
            <w:pPr>
              <w:pStyle w:val="antworten"/>
              <w:rPr>
                <w:lang w:val="de-CH"/>
              </w:rPr>
            </w:pPr>
          </w:p>
        </w:tc>
      </w:tr>
      <w:tr w:rsidR="001A57D6" w14:paraId="3DBA40EF" w14:textId="77777777" w:rsidTr="00AA5079">
        <w:tc>
          <w:tcPr>
            <w:tcW w:w="4531" w:type="dxa"/>
          </w:tcPr>
          <w:p w14:paraId="53A08FF8" w14:textId="4EA3DC62" w:rsidR="001A57D6" w:rsidRDefault="00D269AF" w:rsidP="001A57D6">
            <w:pPr>
              <w:pStyle w:val="antworten"/>
              <w:rPr>
                <w:lang w:val="de-CH"/>
              </w:rPr>
            </w:pPr>
            <w:r>
              <w:rPr>
                <w:lang w:val="de-CH"/>
              </w:rPr>
              <w:t>…</w:t>
            </w:r>
          </w:p>
        </w:tc>
        <w:tc>
          <w:tcPr>
            <w:tcW w:w="2268" w:type="dxa"/>
          </w:tcPr>
          <w:p w14:paraId="51BFFA14" w14:textId="77777777" w:rsidR="001A57D6" w:rsidRDefault="001A57D6" w:rsidP="001A57D6">
            <w:pPr>
              <w:pStyle w:val="antworten"/>
              <w:rPr>
                <w:lang w:val="de-CH"/>
              </w:rPr>
            </w:pPr>
          </w:p>
        </w:tc>
        <w:tc>
          <w:tcPr>
            <w:tcW w:w="3277" w:type="dxa"/>
          </w:tcPr>
          <w:p w14:paraId="4CE9BB10" w14:textId="77777777" w:rsidR="001A57D6" w:rsidRDefault="001A57D6" w:rsidP="001A57D6">
            <w:pPr>
              <w:pStyle w:val="antworten"/>
              <w:rPr>
                <w:lang w:val="de-CH"/>
              </w:rPr>
            </w:pPr>
          </w:p>
        </w:tc>
      </w:tr>
      <w:tr w:rsidR="00D269AF" w14:paraId="4F843263" w14:textId="77777777" w:rsidTr="00AA5079">
        <w:tc>
          <w:tcPr>
            <w:tcW w:w="4531" w:type="dxa"/>
          </w:tcPr>
          <w:p w14:paraId="1FEC5A7E" w14:textId="63159D81" w:rsidR="00D269AF" w:rsidRDefault="002077DD" w:rsidP="001A57D6">
            <w:pPr>
              <w:pStyle w:val="antworten"/>
              <w:rPr>
                <w:lang w:val="de-CH"/>
              </w:rPr>
            </w:pPr>
            <w:r>
              <w:rPr>
                <w:lang w:val="de-CH"/>
              </w:rPr>
              <w:t>…</w:t>
            </w:r>
          </w:p>
        </w:tc>
        <w:tc>
          <w:tcPr>
            <w:tcW w:w="2268" w:type="dxa"/>
          </w:tcPr>
          <w:p w14:paraId="49586538" w14:textId="77777777" w:rsidR="00D269AF" w:rsidRDefault="00D269AF" w:rsidP="001A57D6">
            <w:pPr>
              <w:pStyle w:val="antworten"/>
              <w:rPr>
                <w:lang w:val="de-CH"/>
              </w:rPr>
            </w:pPr>
          </w:p>
        </w:tc>
        <w:tc>
          <w:tcPr>
            <w:tcW w:w="3277" w:type="dxa"/>
          </w:tcPr>
          <w:p w14:paraId="5F300031" w14:textId="77777777" w:rsidR="00D269AF" w:rsidRDefault="00D269AF" w:rsidP="001A57D6">
            <w:pPr>
              <w:pStyle w:val="antworten"/>
              <w:rPr>
                <w:lang w:val="de-CH"/>
              </w:rPr>
            </w:pPr>
          </w:p>
        </w:tc>
      </w:tr>
      <w:tr w:rsidR="001A57D6" w14:paraId="6A52C53B" w14:textId="77777777" w:rsidTr="00AA5079">
        <w:tc>
          <w:tcPr>
            <w:tcW w:w="4531" w:type="dxa"/>
          </w:tcPr>
          <w:p w14:paraId="0FC6DC13" w14:textId="53B17C07" w:rsidR="001A57D6" w:rsidRDefault="00D269AF" w:rsidP="001A57D6">
            <w:pPr>
              <w:pStyle w:val="antworten"/>
              <w:rPr>
                <w:lang w:val="de-CH"/>
              </w:rPr>
            </w:pPr>
            <w:r>
              <w:rPr>
                <w:lang w:val="de-CH"/>
              </w:rPr>
              <w:t>MS 02</w:t>
            </w:r>
            <w:r w:rsidR="002077DD">
              <w:rPr>
                <w:lang w:val="de-CH"/>
              </w:rPr>
              <w:t xml:space="preserve"> Abgabe</w:t>
            </w:r>
          </w:p>
        </w:tc>
        <w:tc>
          <w:tcPr>
            <w:tcW w:w="2268" w:type="dxa"/>
          </w:tcPr>
          <w:p w14:paraId="5AF58EDB" w14:textId="3E248D23" w:rsidR="001A57D6" w:rsidRDefault="004102ED" w:rsidP="001A57D6">
            <w:pPr>
              <w:pStyle w:val="antworten"/>
              <w:rPr>
                <w:lang w:val="de-CH"/>
              </w:rPr>
            </w:pPr>
            <w:r>
              <w:rPr>
                <w:lang w:val="de-CH"/>
              </w:rPr>
              <w:t>13.12.23</w:t>
            </w:r>
          </w:p>
        </w:tc>
        <w:tc>
          <w:tcPr>
            <w:tcW w:w="3277" w:type="dxa"/>
          </w:tcPr>
          <w:p w14:paraId="19764C1D" w14:textId="77777777" w:rsidR="001A57D6" w:rsidRDefault="001A57D6" w:rsidP="001A57D6">
            <w:pPr>
              <w:pStyle w:val="antworten"/>
              <w:rPr>
                <w:lang w:val="de-CH"/>
              </w:rPr>
            </w:pPr>
          </w:p>
        </w:tc>
      </w:tr>
      <w:tr w:rsidR="001A57D6" w14:paraId="1250C80F" w14:textId="77777777" w:rsidTr="00AA5079">
        <w:tc>
          <w:tcPr>
            <w:tcW w:w="4531" w:type="dxa"/>
          </w:tcPr>
          <w:p w14:paraId="04655A54" w14:textId="5AC96645" w:rsidR="001A57D6" w:rsidRDefault="00D269AF" w:rsidP="001A57D6">
            <w:pPr>
              <w:pStyle w:val="antworten"/>
              <w:rPr>
                <w:lang w:val="de-CH"/>
              </w:rPr>
            </w:pPr>
            <w:r>
              <w:rPr>
                <w:lang w:val="de-CH"/>
              </w:rPr>
              <w:t>…</w:t>
            </w:r>
          </w:p>
        </w:tc>
        <w:tc>
          <w:tcPr>
            <w:tcW w:w="2268" w:type="dxa"/>
          </w:tcPr>
          <w:p w14:paraId="3F46FF97" w14:textId="77777777" w:rsidR="001A57D6" w:rsidRDefault="001A57D6" w:rsidP="001A57D6">
            <w:pPr>
              <w:pStyle w:val="antworten"/>
              <w:rPr>
                <w:lang w:val="de-CH"/>
              </w:rPr>
            </w:pPr>
          </w:p>
        </w:tc>
        <w:tc>
          <w:tcPr>
            <w:tcW w:w="3277" w:type="dxa"/>
          </w:tcPr>
          <w:p w14:paraId="21C80ABD" w14:textId="77777777" w:rsidR="001A57D6" w:rsidRDefault="001A57D6" w:rsidP="001A57D6">
            <w:pPr>
              <w:pStyle w:val="antworten"/>
              <w:rPr>
                <w:lang w:val="de-CH"/>
              </w:rPr>
            </w:pPr>
          </w:p>
        </w:tc>
      </w:tr>
      <w:tr w:rsidR="00D269AF" w14:paraId="4D26C805" w14:textId="77777777" w:rsidTr="00AA5079">
        <w:tc>
          <w:tcPr>
            <w:tcW w:w="4531" w:type="dxa"/>
          </w:tcPr>
          <w:p w14:paraId="652CE699" w14:textId="66DB75EE" w:rsidR="00D269AF" w:rsidRDefault="00D269AF" w:rsidP="001A57D6">
            <w:pPr>
              <w:pStyle w:val="antworten"/>
              <w:rPr>
                <w:lang w:val="de-CH"/>
              </w:rPr>
            </w:pPr>
            <w:r>
              <w:rPr>
                <w:lang w:val="de-CH"/>
              </w:rPr>
              <w:t>…</w:t>
            </w:r>
          </w:p>
        </w:tc>
        <w:tc>
          <w:tcPr>
            <w:tcW w:w="2268" w:type="dxa"/>
          </w:tcPr>
          <w:p w14:paraId="06975F77" w14:textId="77777777" w:rsidR="00D269AF" w:rsidRDefault="00D269AF" w:rsidP="001A57D6">
            <w:pPr>
              <w:pStyle w:val="antworten"/>
              <w:rPr>
                <w:lang w:val="de-CH"/>
              </w:rPr>
            </w:pPr>
          </w:p>
        </w:tc>
        <w:tc>
          <w:tcPr>
            <w:tcW w:w="3277" w:type="dxa"/>
          </w:tcPr>
          <w:p w14:paraId="78361093" w14:textId="77777777" w:rsidR="00D269AF" w:rsidRDefault="00D269AF" w:rsidP="001A57D6">
            <w:pPr>
              <w:pStyle w:val="antworten"/>
              <w:rPr>
                <w:lang w:val="de-CH"/>
              </w:rPr>
            </w:pPr>
          </w:p>
        </w:tc>
      </w:tr>
      <w:tr w:rsidR="00D269AF" w14:paraId="274704B2" w14:textId="77777777" w:rsidTr="00AA5079">
        <w:tc>
          <w:tcPr>
            <w:tcW w:w="4531" w:type="dxa"/>
          </w:tcPr>
          <w:p w14:paraId="63D441F4" w14:textId="634B1D57" w:rsidR="00D269AF" w:rsidRDefault="00D269AF" w:rsidP="001A57D6">
            <w:pPr>
              <w:pStyle w:val="antworten"/>
              <w:rPr>
                <w:lang w:val="de-CH"/>
              </w:rPr>
            </w:pPr>
            <w:r>
              <w:rPr>
                <w:lang w:val="de-CH"/>
              </w:rPr>
              <w:t>MS 03</w:t>
            </w:r>
            <w:r w:rsidR="002077DD">
              <w:rPr>
                <w:lang w:val="de-CH"/>
              </w:rPr>
              <w:t xml:space="preserve"> Abgabe</w:t>
            </w:r>
          </w:p>
        </w:tc>
        <w:tc>
          <w:tcPr>
            <w:tcW w:w="2268" w:type="dxa"/>
          </w:tcPr>
          <w:p w14:paraId="60F31B2F" w14:textId="6CFFA119" w:rsidR="00D269AF" w:rsidRDefault="004102ED" w:rsidP="001A57D6">
            <w:pPr>
              <w:pStyle w:val="antworten"/>
              <w:rPr>
                <w:lang w:val="de-CH"/>
              </w:rPr>
            </w:pPr>
            <w:r>
              <w:rPr>
                <w:lang w:val="de-CH"/>
              </w:rPr>
              <w:t>19.01.24</w:t>
            </w:r>
          </w:p>
        </w:tc>
        <w:tc>
          <w:tcPr>
            <w:tcW w:w="3277" w:type="dxa"/>
          </w:tcPr>
          <w:p w14:paraId="6966C957" w14:textId="77777777" w:rsidR="00D269AF" w:rsidRDefault="00D269AF" w:rsidP="001A57D6">
            <w:pPr>
              <w:pStyle w:val="antworten"/>
              <w:rPr>
                <w:lang w:val="de-CH"/>
              </w:rPr>
            </w:pPr>
          </w:p>
        </w:tc>
      </w:tr>
    </w:tbl>
    <w:p w14:paraId="2DBA728F" w14:textId="77777777" w:rsidR="0070087D" w:rsidRDefault="0070087D" w:rsidP="0070087D">
      <w:pPr>
        <w:pStyle w:val="Heading2"/>
        <w:rPr>
          <w:lang w:val="de-CH"/>
        </w:rPr>
      </w:pPr>
      <w:r>
        <w:rPr>
          <w:lang w:val="de-CH"/>
        </w:rPr>
        <w:t>Skizze</w:t>
      </w:r>
    </w:p>
    <w:p w14:paraId="64C9AF04" w14:textId="7A8325D8" w:rsidR="0070087D" w:rsidRDefault="0070087D" w:rsidP="0070087D">
      <w:pPr>
        <w:rPr>
          <w:lang w:val="de-CH"/>
        </w:rPr>
      </w:pPr>
      <w:r>
        <w:rPr>
          <w:lang w:val="de-CH"/>
        </w:rPr>
        <w:t xml:space="preserve">Fertigen Sie hier von Hand eine grobe Skizze </w:t>
      </w:r>
      <w:r w:rsidR="00045E68">
        <w:rPr>
          <w:lang w:val="de-CH"/>
        </w:rPr>
        <w:t xml:space="preserve">des </w:t>
      </w:r>
      <w:r w:rsidR="006D19B1">
        <w:rPr>
          <w:lang w:val="de-CH"/>
        </w:rPr>
        <w:t>Erscheinungsbilds</w:t>
      </w:r>
      <w:r w:rsidR="003B3D29">
        <w:rPr>
          <w:lang w:val="de-CH"/>
        </w:rPr>
        <w:t xml:space="preserve"> Ihres Spiels</w:t>
      </w:r>
      <w:r w:rsidR="006D19B1">
        <w:rPr>
          <w:lang w:val="de-CH"/>
        </w:rPr>
        <w:t xml:space="preserve"> </w:t>
      </w:r>
      <w:r w:rsidR="0079459B">
        <w:rPr>
          <w:lang w:val="de-CH"/>
        </w:rPr>
        <w:t xml:space="preserve">(Startscreen, Spielmodus und Endscreen) </w:t>
      </w:r>
      <w:r>
        <w:rPr>
          <w:lang w:val="de-CH"/>
        </w:rPr>
        <w:t xml:space="preserve">an. </w:t>
      </w:r>
    </w:p>
    <w:p w14:paraId="5C35998F" w14:textId="77777777" w:rsidR="001A57D6" w:rsidRDefault="001A57D6" w:rsidP="001A57D6">
      <w:pPr>
        <w:pStyle w:val="antworten"/>
        <w:rPr>
          <w:lang w:val="de-CH"/>
        </w:rPr>
      </w:pPr>
    </w:p>
    <w:p w14:paraId="4E2EA75D" w14:textId="77777777" w:rsidR="006D19B1" w:rsidRDefault="006D19B1" w:rsidP="001A57D6">
      <w:pPr>
        <w:pStyle w:val="antworten"/>
        <w:rPr>
          <w:lang w:val="de-CH"/>
        </w:rPr>
      </w:pPr>
    </w:p>
    <w:p w14:paraId="5E146818" w14:textId="77777777" w:rsidR="006D19B1" w:rsidRDefault="006D19B1" w:rsidP="001A57D6">
      <w:pPr>
        <w:pStyle w:val="antworten"/>
        <w:rPr>
          <w:lang w:val="de-CH"/>
        </w:rPr>
      </w:pPr>
    </w:p>
    <w:p w14:paraId="67E690D8" w14:textId="77777777" w:rsidR="006D19B1" w:rsidRDefault="006D19B1" w:rsidP="001A57D6">
      <w:pPr>
        <w:pStyle w:val="antworten"/>
        <w:rPr>
          <w:lang w:val="de-CH"/>
        </w:rPr>
      </w:pPr>
    </w:p>
    <w:p w14:paraId="6F26F99B" w14:textId="77777777" w:rsidR="006D19B1" w:rsidRDefault="006D19B1" w:rsidP="001A57D6">
      <w:pPr>
        <w:pStyle w:val="antworten"/>
        <w:rPr>
          <w:lang w:val="de-CH"/>
        </w:rPr>
      </w:pPr>
    </w:p>
    <w:p w14:paraId="2ACCC0E8" w14:textId="77777777" w:rsidR="006D19B1" w:rsidRDefault="006D19B1" w:rsidP="001A57D6">
      <w:pPr>
        <w:pStyle w:val="antworten"/>
        <w:rPr>
          <w:lang w:val="de-CH"/>
        </w:rPr>
      </w:pPr>
    </w:p>
    <w:p w14:paraId="0F5D9392" w14:textId="77777777" w:rsidR="006D19B1" w:rsidRDefault="006D19B1" w:rsidP="001A57D6">
      <w:pPr>
        <w:pStyle w:val="antworten"/>
        <w:rPr>
          <w:lang w:val="de-CH"/>
        </w:rPr>
      </w:pPr>
    </w:p>
    <w:p w14:paraId="6A6E76B8" w14:textId="77777777" w:rsidR="006D19B1" w:rsidRDefault="006D19B1" w:rsidP="001A57D6">
      <w:pPr>
        <w:pStyle w:val="antworten"/>
        <w:rPr>
          <w:lang w:val="de-CH"/>
        </w:rPr>
      </w:pPr>
    </w:p>
    <w:p w14:paraId="24B91F14" w14:textId="77777777" w:rsidR="006D19B1" w:rsidRDefault="006D19B1" w:rsidP="001A57D6">
      <w:pPr>
        <w:pStyle w:val="antworten"/>
        <w:rPr>
          <w:lang w:val="de-CH"/>
        </w:rPr>
      </w:pPr>
    </w:p>
    <w:p w14:paraId="6B85C392" w14:textId="77777777" w:rsidR="008215FB" w:rsidRDefault="008215FB" w:rsidP="001A57D6">
      <w:pPr>
        <w:pStyle w:val="antworten"/>
        <w:rPr>
          <w:lang w:val="de-CH"/>
        </w:rPr>
      </w:pPr>
    </w:p>
    <w:p w14:paraId="49EF04B1" w14:textId="77777777" w:rsidR="008215FB" w:rsidRDefault="008215FB" w:rsidP="001A57D6">
      <w:pPr>
        <w:pStyle w:val="antworten"/>
        <w:rPr>
          <w:lang w:val="de-CH"/>
        </w:rPr>
      </w:pPr>
    </w:p>
    <w:p w14:paraId="50CDC8C6" w14:textId="77777777" w:rsidR="008215FB" w:rsidRDefault="008215FB" w:rsidP="001A57D6">
      <w:pPr>
        <w:pStyle w:val="antworten"/>
        <w:rPr>
          <w:lang w:val="de-CH"/>
        </w:rPr>
      </w:pPr>
    </w:p>
    <w:p w14:paraId="5FEAEC5B" w14:textId="77777777" w:rsidR="008215FB" w:rsidRDefault="008215FB" w:rsidP="001A57D6">
      <w:pPr>
        <w:pStyle w:val="antworten"/>
        <w:rPr>
          <w:lang w:val="de-CH"/>
        </w:rPr>
      </w:pPr>
    </w:p>
    <w:p w14:paraId="118620DA" w14:textId="77777777" w:rsidR="008215FB" w:rsidRDefault="008215FB" w:rsidP="001A57D6">
      <w:pPr>
        <w:pStyle w:val="antworten"/>
        <w:rPr>
          <w:lang w:val="de-CH"/>
        </w:rPr>
      </w:pPr>
    </w:p>
    <w:p w14:paraId="5F56B4B7" w14:textId="77777777" w:rsidR="008215FB" w:rsidRDefault="008215FB" w:rsidP="001A57D6">
      <w:pPr>
        <w:pStyle w:val="antworten"/>
        <w:rPr>
          <w:lang w:val="de-CH"/>
        </w:rPr>
      </w:pPr>
    </w:p>
    <w:p w14:paraId="1DED73C4" w14:textId="77777777" w:rsidR="008215FB" w:rsidRDefault="008215FB" w:rsidP="001A57D6">
      <w:pPr>
        <w:pStyle w:val="antworten"/>
        <w:rPr>
          <w:lang w:val="de-CH"/>
        </w:rPr>
      </w:pPr>
    </w:p>
    <w:p w14:paraId="6A314167" w14:textId="77777777" w:rsidR="006D19B1" w:rsidRDefault="006D19B1" w:rsidP="001A57D6">
      <w:pPr>
        <w:pStyle w:val="antworten"/>
        <w:rPr>
          <w:lang w:val="de-CH"/>
        </w:rPr>
      </w:pPr>
    </w:p>
    <w:p w14:paraId="68D2CA7C" w14:textId="77777777" w:rsidR="006D19B1" w:rsidRDefault="006D19B1" w:rsidP="001A57D6">
      <w:pPr>
        <w:pStyle w:val="antworten"/>
        <w:rPr>
          <w:lang w:val="de-CH"/>
        </w:rPr>
      </w:pPr>
    </w:p>
    <w:p w14:paraId="7268DC7E" w14:textId="77777777" w:rsidR="006D19B1" w:rsidRPr="0070087D" w:rsidRDefault="006D19B1" w:rsidP="001A57D6">
      <w:pPr>
        <w:pStyle w:val="antworten"/>
        <w:rPr>
          <w:lang w:val="de-CH"/>
        </w:rPr>
      </w:pPr>
    </w:p>
    <w:sectPr w:rsidR="006D19B1" w:rsidRPr="0070087D" w:rsidSect="00DD2B2A">
      <w:headerReference w:type="default" r:id="rId11"/>
      <w:footerReference w:type="even" r:id="rId12"/>
      <w:footerReference w:type="default" r:id="rId13"/>
      <w:pgSz w:w="11900" w:h="16840"/>
      <w:pgMar w:top="851" w:right="907" w:bottom="851" w:left="907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9C515" w14:textId="77777777" w:rsidR="00AE2754" w:rsidRDefault="00AE2754">
      <w:pPr>
        <w:spacing w:before="0" w:line="240" w:lineRule="auto"/>
      </w:pPr>
      <w:r>
        <w:separator/>
      </w:r>
    </w:p>
  </w:endnote>
  <w:endnote w:type="continuationSeparator" w:id="0">
    <w:p w14:paraId="6B6B6E30" w14:textId="77777777" w:rsidR="00AE2754" w:rsidRDefault="00AE27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3045396"/>
      <w:docPartObj>
        <w:docPartGallery w:val="Page Numbers (Bottom of Page)"/>
        <w:docPartUnique/>
      </w:docPartObj>
    </w:sdtPr>
    <w:sdtContent>
      <w:p w14:paraId="1EB89FB2" w14:textId="77777777" w:rsidR="009E55DB" w:rsidRDefault="009E55DB" w:rsidP="009828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D32E88" w14:textId="77777777" w:rsidR="009E55DB" w:rsidRDefault="009E55DB" w:rsidP="009E55D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84517666"/>
      <w:docPartObj>
        <w:docPartGallery w:val="Page Numbers (Bottom of Page)"/>
        <w:docPartUnique/>
      </w:docPartObj>
    </w:sdtPr>
    <w:sdtContent>
      <w:p w14:paraId="05379786" w14:textId="77777777" w:rsidR="009E55DB" w:rsidRDefault="009E55DB" w:rsidP="009828E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BCAA20" w14:textId="77777777" w:rsidR="009E55DB" w:rsidRDefault="009E55DB" w:rsidP="009E55D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7FF9D" w14:textId="77777777" w:rsidR="00AE2754" w:rsidRDefault="00AE2754">
      <w:pPr>
        <w:spacing w:before="0" w:line="240" w:lineRule="auto"/>
      </w:pPr>
      <w:r>
        <w:separator/>
      </w:r>
    </w:p>
  </w:footnote>
  <w:footnote w:type="continuationSeparator" w:id="0">
    <w:p w14:paraId="17A3A573" w14:textId="77777777" w:rsidR="00AE2754" w:rsidRDefault="00AE27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1AA7" w14:textId="77777777" w:rsidR="006A55F7" w:rsidRDefault="009E55DB" w:rsidP="00585670">
    <w:pPr>
      <w:pStyle w:val="Header"/>
      <w:pBdr>
        <w:bottom w:val="single" w:sz="4" w:space="1" w:color="auto"/>
      </w:pBdr>
      <w:tabs>
        <w:tab w:val="clear" w:pos="9072"/>
        <w:tab w:val="right" w:pos="10065"/>
      </w:tabs>
    </w:pPr>
    <w:r>
      <w:t>Informatik</w:t>
    </w:r>
    <w:r w:rsidR="008D25B2">
      <w:tab/>
    </w:r>
    <w:r w:rsidR="008D25B2">
      <w:tab/>
    </w:r>
    <w:r>
      <w:t>GB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F3616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6F4ADC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726C1C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F0800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FF2EE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4CFA883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072E2A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7212AC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932966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C3CA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3C457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E24085F"/>
    <w:multiLevelType w:val="hybridMultilevel"/>
    <w:tmpl w:val="10D89676"/>
    <w:lvl w:ilvl="0" w:tplc="D800196E">
      <w:start w:val="1"/>
      <w:numFmt w:val="decimal"/>
      <w:pStyle w:val="Fragen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81506"/>
    <w:multiLevelType w:val="hybridMultilevel"/>
    <w:tmpl w:val="643A64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B77006"/>
    <w:multiLevelType w:val="hybridMultilevel"/>
    <w:tmpl w:val="C8BC75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05CAF"/>
    <w:multiLevelType w:val="hybridMultilevel"/>
    <w:tmpl w:val="A8F4075E"/>
    <w:lvl w:ilvl="0" w:tplc="5D5C25CA">
      <w:start w:val="1"/>
      <w:numFmt w:val="decimal"/>
      <w:pStyle w:val="hauptfragen"/>
      <w:lvlText w:val="%1."/>
      <w:lvlJc w:val="left"/>
      <w:pPr>
        <w:ind w:left="720" w:hanging="360"/>
      </w:pPr>
      <w:rPr>
        <w:rFonts w:hint="default"/>
      </w:rPr>
    </w:lvl>
    <w:lvl w:ilvl="1" w:tplc="F522E33E">
      <w:start w:val="1"/>
      <w:numFmt w:val="lowerLetter"/>
      <w:pStyle w:val="unterfragen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242B92"/>
    <w:multiLevelType w:val="hybridMultilevel"/>
    <w:tmpl w:val="29EA7C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46E79"/>
    <w:multiLevelType w:val="hybridMultilevel"/>
    <w:tmpl w:val="B2CE1CA4"/>
    <w:lvl w:ilvl="0" w:tplc="C73E1786">
      <w:start w:val="1"/>
      <w:numFmt w:val="decimal"/>
      <w:pStyle w:val="Heading2"/>
      <w:lvlText w:val="%1)"/>
      <w:lvlJc w:val="left"/>
      <w:pPr>
        <w:tabs>
          <w:tab w:val="num" w:pos="720"/>
        </w:tabs>
        <w:ind w:left="720" w:hanging="63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976504">
    <w:abstractNumId w:val="11"/>
  </w:num>
  <w:num w:numId="2" w16cid:durableId="66805743">
    <w:abstractNumId w:val="13"/>
  </w:num>
  <w:num w:numId="3" w16cid:durableId="2066567417">
    <w:abstractNumId w:val="15"/>
  </w:num>
  <w:num w:numId="4" w16cid:durableId="1223053670">
    <w:abstractNumId w:val="14"/>
  </w:num>
  <w:num w:numId="5" w16cid:durableId="2124112260">
    <w:abstractNumId w:val="16"/>
  </w:num>
  <w:num w:numId="6" w16cid:durableId="1089349589">
    <w:abstractNumId w:val="16"/>
  </w:num>
  <w:num w:numId="7" w16cid:durableId="1064449635">
    <w:abstractNumId w:val="8"/>
  </w:num>
  <w:num w:numId="8" w16cid:durableId="1117992367">
    <w:abstractNumId w:val="10"/>
  </w:num>
  <w:num w:numId="9" w16cid:durableId="1886208852">
    <w:abstractNumId w:val="6"/>
  </w:num>
  <w:num w:numId="10" w16cid:durableId="767693949">
    <w:abstractNumId w:val="5"/>
  </w:num>
  <w:num w:numId="11" w16cid:durableId="94326963">
    <w:abstractNumId w:val="9"/>
  </w:num>
  <w:num w:numId="12" w16cid:durableId="781459304">
    <w:abstractNumId w:val="4"/>
  </w:num>
  <w:num w:numId="13" w16cid:durableId="587808081">
    <w:abstractNumId w:val="3"/>
  </w:num>
  <w:num w:numId="14" w16cid:durableId="2117288300">
    <w:abstractNumId w:val="2"/>
  </w:num>
  <w:num w:numId="15" w16cid:durableId="614799836">
    <w:abstractNumId w:val="1"/>
  </w:num>
  <w:num w:numId="16" w16cid:durableId="788204901">
    <w:abstractNumId w:val="0"/>
  </w:num>
  <w:num w:numId="17" w16cid:durableId="1718163226">
    <w:abstractNumId w:val="16"/>
  </w:num>
  <w:num w:numId="18" w16cid:durableId="931663397">
    <w:abstractNumId w:val="16"/>
  </w:num>
  <w:num w:numId="19" w16cid:durableId="962617692">
    <w:abstractNumId w:val="16"/>
  </w:num>
  <w:num w:numId="20" w16cid:durableId="1537623884">
    <w:abstractNumId w:val="12"/>
  </w:num>
  <w:num w:numId="21" w16cid:durableId="718169501">
    <w:abstractNumId w:val="7"/>
  </w:num>
  <w:num w:numId="22" w16cid:durableId="79454381">
    <w:abstractNumId w:val="11"/>
    <w:lvlOverride w:ilvl="0">
      <w:startOverride w:val="1"/>
    </w:lvlOverride>
  </w:num>
  <w:num w:numId="23" w16cid:durableId="212887163">
    <w:abstractNumId w:val="16"/>
  </w:num>
  <w:num w:numId="24" w16cid:durableId="1876311346">
    <w:abstractNumId w:val="1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de-CH" w:vendorID="64" w:dllVersion="6" w:nlCheck="1" w:checkStyle="1"/>
  <w:activeWritingStyle w:appName="MSWord" w:lang="en-GB" w:vendorID="64" w:dllVersion="6" w:nlCheck="1" w:checkStyle="1"/>
  <w:activeWritingStyle w:appName="MSWord" w:lang="de-CH" w:vendorID="64" w:dllVersion="0" w:nlCheck="1" w:checkStyle="0"/>
  <w:activeWritingStyle w:appName="MSWord" w:lang="en-GB" w:vendorID="64" w:dllVersion="0" w:nlCheck="1" w:checkStyle="0"/>
  <w:activeWritingStyle w:appName="MSWord" w:lang="fr-CH" w:vendorID="64" w:dllVersion="0" w:nlCheck="1" w:checkStyle="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D6"/>
    <w:rsid w:val="00001C18"/>
    <w:rsid w:val="00007429"/>
    <w:rsid w:val="00015578"/>
    <w:rsid w:val="00021599"/>
    <w:rsid w:val="000358C3"/>
    <w:rsid w:val="00045E68"/>
    <w:rsid w:val="00051115"/>
    <w:rsid w:val="00053BA3"/>
    <w:rsid w:val="00055062"/>
    <w:rsid w:val="00090044"/>
    <w:rsid w:val="000A27B9"/>
    <w:rsid w:val="000C60D5"/>
    <w:rsid w:val="000D31E9"/>
    <w:rsid w:val="000F17D5"/>
    <w:rsid w:val="00110E32"/>
    <w:rsid w:val="00113C00"/>
    <w:rsid w:val="0012382F"/>
    <w:rsid w:val="00124499"/>
    <w:rsid w:val="00140E10"/>
    <w:rsid w:val="00147B96"/>
    <w:rsid w:val="00152976"/>
    <w:rsid w:val="00171AD8"/>
    <w:rsid w:val="00172DC0"/>
    <w:rsid w:val="001819C8"/>
    <w:rsid w:val="001A29C2"/>
    <w:rsid w:val="001A57D6"/>
    <w:rsid w:val="001C04C5"/>
    <w:rsid w:val="001C5FBD"/>
    <w:rsid w:val="001E2B44"/>
    <w:rsid w:val="001E2FCB"/>
    <w:rsid w:val="001E5671"/>
    <w:rsid w:val="001E7B97"/>
    <w:rsid w:val="001F7F5B"/>
    <w:rsid w:val="00205685"/>
    <w:rsid w:val="0020756E"/>
    <w:rsid w:val="002077DD"/>
    <w:rsid w:val="00220D7B"/>
    <w:rsid w:val="00223146"/>
    <w:rsid w:val="00235A2E"/>
    <w:rsid w:val="00237D4F"/>
    <w:rsid w:val="00260B43"/>
    <w:rsid w:val="00273A4E"/>
    <w:rsid w:val="00275DCD"/>
    <w:rsid w:val="00283330"/>
    <w:rsid w:val="00292223"/>
    <w:rsid w:val="002B4C9F"/>
    <w:rsid w:val="002B7CD3"/>
    <w:rsid w:val="002F2317"/>
    <w:rsid w:val="002F78F5"/>
    <w:rsid w:val="003114EE"/>
    <w:rsid w:val="00321A31"/>
    <w:rsid w:val="00321D33"/>
    <w:rsid w:val="00337086"/>
    <w:rsid w:val="00342528"/>
    <w:rsid w:val="00367435"/>
    <w:rsid w:val="00377933"/>
    <w:rsid w:val="00382F1A"/>
    <w:rsid w:val="00383527"/>
    <w:rsid w:val="00386CC9"/>
    <w:rsid w:val="00387978"/>
    <w:rsid w:val="003905AA"/>
    <w:rsid w:val="0039199B"/>
    <w:rsid w:val="00394E9C"/>
    <w:rsid w:val="003A42FD"/>
    <w:rsid w:val="003B3D29"/>
    <w:rsid w:val="003B6688"/>
    <w:rsid w:val="003C0615"/>
    <w:rsid w:val="003E4BE4"/>
    <w:rsid w:val="003E651A"/>
    <w:rsid w:val="003E7DF0"/>
    <w:rsid w:val="003F0FDA"/>
    <w:rsid w:val="00403589"/>
    <w:rsid w:val="004102ED"/>
    <w:rsid w:val="00412E07"/>
    <w:rsid w:val="00421A43"/>
    <w:rsid w:val="00444E78"/>
    <w:rsid w:val="00477E30"/>
    <w:rsid w:val="00486568"/>
    <w:rsid w:val="00492B66"/>
    <w:rsid w:val="00495395"/>
    <w:rsid w:val="004C0011"/>
    <w:rsid w:val="004E202E"/>
    <w:rsid w:val="004E28E3"/>
    <w:rsid w:val="004F6D09"/>
    <w:rsid w:val="00505407"/>
    <w:rsid w:val="00510FE5"/>
    <w:rsid w:val="005309C8"/>
    <w:rsid w:val="00537DAB"/>
    <w:rsid w:val="00543AF6"/>
    <w:rsid w:val="005466F6"/>
    <w:rsid w:val="005473D5"/>
    <w:rsid w:val="0055394F"/>
    <w:rsid w:val="00575FB2"/>
    <w:rsid w:val="00580839"/>
    <w:rsid w:val="00585670"/>
    <w:rsid w:val="005867CF"/>
    <w:rsid w:val="005A2F9A"/>
    <w:rsid w:val="005C4CC3"/>
    <w:rsid w:val="005C5CED"/>
    <w:rsid w:val="005D3949"/>
    <w:rsid w:val="005D6E3B"/>
    <w:rsid w:val="00603748"/>
    <w:rsid w:val="00603BEE"/>
    <w:rsid w:val="0060406B"/>
    <w:rsid w:val="006125E8"/>
    <w:rsid w:val="006239F5"/>
    <w:rsid w:val="00624A72"/>
    <w:rsid w:val="0064209B"/>
    <w:rsid w:val="00642659"/>
    <w:rsid w:val="00663675"/>
    <w:rsid w:val="006656EE"/>
    <w:rsid w:val="0067132D"/>
    <w:rsid w:val="006741BE"/>
    <w:rsid w:val="00683E79"/>
    <w:rsid w:val="0069268A"/>
    <w:rsid w:val="006A55F7"/>
    <w:rsid w:val="006B612B"/>
    <w:rsid w:val="006C0939"/>
    <w:rsid w:val="006C1723"/>
    <w:rsid w:val="006C2357"/>
    <w:rsid w:val="006D19B1"/>
    <w:rsid w:val="006F5822"/>
    <w:rsid w:val="0070087D"/>
    <w:rsid w:val="007049F5"/>
    <w:rsid w:val="0072054B"/>
    <w:rsid w:val="00724A96"/>
    <w:rsid w:val="00777208"/>
    <w:rsid w:val="0078130B"/>
    <w:rsid w:val="00785FBB"/>
    <w:rsid w:val="00790841"/>
    <w:rsid w:val="0079459B"/>
    <w:rsid w:val="00796FB6"/>
    <w:rsid w:val="007A4850"/>
    <w:rsid w:val="007B1ED1"/>
    <w:rsid w:val="007B2408"/>
    <w:rsid w:val="007B7261"/>
    <w:rsid w:val="007D79A9"/>
    <w:rsid w:val="007E3F5C"/>
    <w:rsid w:val="007F262B"/>
    <w:rsid w:val="007F7283"/>
    <w:rsid w:val="00812A40"/>
    <w:rsid w:val="00816185"/>
    <w:rsid w:val="0081761D"/>
    <w:rsid w:val="008215FB"/>
    <w:rsid w:val="00822B09"/>
    <w:rsid w:val="00824914"/>
    <w:rsid w:val="00831084"/>
    <w:rsid w:val="00834481"/>
    <w:rsid w:val="008352AF"/>
    <w:rsid w:val="008472C1"/>
    <w:rsid w:val="00856479"/>
    <w:rsid w:val="008600D5"/>
    <w:rsid w:val="008B099C"/>
    <w:rsid w:val="008B6879"/>
    <w:rsid w:val="008B7267"/>
    <w:rsid w:val="008B7AFA"/>
    <w:rsid w:val="008D25B2"/>
    <w:rsid w:val="008E0FF2"/>
    <w:rsid w:val="008E52C5"/>
    <w:rsid w:val="008F613A"/>
    <w:rsid w:val="009044D6"/>
    <w:rsid w:val="00965759"/>
    <w:rsid w:val="0097162C"/>
    <w:rsid w:val="009B6F1F"/>
    <w:rsid w:val="009C0215"/>
    <w:rsid w:val="009C03A0"/>
    <w:rsid w:val="009C2F98"/>
    <w:rsid w:val="009D3052"/>
    <w:rsid w:val="009E1B65"/>
    <w:rsid w:val="009E55DB"/>
    <w:rsid w:val="009F13B9"/>
    <w:rsid w:val="00A17029"/>
    <w:rsid w:val="00A24235"/>
    <w:rsid w:val="00A30E2D"/>
    <w:rsid w:val="00A41CD1"/>
    <w:rsid w:val="00A46563"/>
    <w:rsid w:val="00A71318"/>
    <w:rsid w:val="00A748CF"/>
    <w:rsid w:val="00A84CC4"/>
    <w:rsid w:val="00A968EC"/>
    <w:rsid w:val="00AA3897"/>
    <w:rsid w:val="00AA5079"/>
    <w:rsid w:val="00AC3D7A"/>
    <w:rsid w:val="00AC7E8B"/>
    <w:rsid w:val="00AD44D6"/>
    <w:rsid w:val="00AE2754"/>
    <w:rsid w:val="00AE310F"/>
    <w:rsid w:val="00AF464B"/>
    <w:rsid w:val="00B3134B"/>
    <w:rsid w:val="00B332EA"/>
    <w:rsid w:val="00B542C1"/>
    <w:rsid w:val="00B56BA4"/>
    <w:rsid w:val="00B61F6D"/>
    <w:rsid w:val="00B86EA7"/>
    <w:rsid w:val="00B95AA8"/>
    <w:rsid w:val="00BB03B3"/>
    <w:rsid w:val="00BB0796"/>
    <w:rsid w:val="00BD769C"/>
    <w:rsid w:val="00BE3AB4"/>
    <w:rsid w:val="00BE3C08"/>
    <w:rsid w:val="00BF5B37"/>
    <w:rsid w:val="00C23EE4"/>
    <w:rsid w:val="00C32737"/>
    <w:rsid w:val="00C33D53"/>
    <w:rsid w:val="00C37564"/>
    <w:rsid w:val="00C508DA"/>
    <w:rsid w:val="00C5686C"/>
    <w:rsid w:val="00C67108"/>
    <w:rsid w:val="00C74D84"/>
    <w:rsid w:val="00C83DCE"/>
    <w:rsid w:val="00C85451"/>
    <w:rsid w:val="00C90073"/>
    <w:rsid w:val="00C9653D"/>
    <w:rsid w:val="00CA3488"/>
    <w:rsid w:val="00CB2374"/>
    <w:rsid w:val="00CC615B"/>
    <w:rsid w:val="00CD01B5"/>
    <w:rsid w:val="00CD0BA2"/>
    <w:rsid w:val="00CE44B1"/>
    <w:rsid w:val="00CF3435"/>
    <w:rsid w:val="00CF34AC"/>
    <w:rsid w:val="00CF4F4D"/>
    <w:rsid w:val="00D0334D"/>
    <w:rsid w:val="00D11295"/>
    <w:rsid w:val="00D13F6E"/>
    <w:rsid w:val="00D17330"/>
    <w:rsid w:val="00D2082A"/>
    <w:rsid w:val="00D214DE"/>
    <w:rsid w:val="00D269AF"/>
    <w:rsid w:val="00D32CE1"/>
    <w:rsid w:val="00D607A6"/>
    <w:rsid w:val="00D72573"/>
    <w:rsid w:val="00D876AF"/>
    <w:rsid w:val="00D908BC"/>
    <w:rsid w:val="00D9710C"/>
    <w:rsid w:val="00DA202D"/>
    <w:rsid w:val="00DA2E8D"/>
    <w:rsid w:val="00DA4403"/>
    <w:rsid w:val="00DB53AF"/>
    <w:rsid w:val="00DC2C91"/>
    <w:rsid w:val="00DC36D8"/>
    <w:rsid w:val="00DD2B2A"/>
    <w:rsid w:val="00DD366C"/>
    <w:rsid w:val="00DD49A2"/>
    <w:rsid w:val="00DD6205"/>
    <w:rsid w:val="00DE1934"/>
    <w:rsid w:val="00E0149D"/>
    <w:rsid w:val="00E01644"/>
    <w:rsid w:val="00E34A21"/>
    <w:rsid w:val="00E357F5"/>
    <w:rsid w:val="00E521EF"/>
    <w:rsid w:val="00E70AD3"/>
    <w:rsid w:val="00E775EF"/>
    <w:rsid w:val="00E96A51"/>
    <w:rsid w:val="00EB189D"/>
    <w:rsid w:val="00EB2E32"/>
    <w:rsid w:val="00EB6535"/>
    <w:rsid w:val="00EE29EC"/>
    <w:rsid w:val="00EF0C45"/>
    <w:rsid w:val="00EF58AB"/>
    <w:rsid w:val="00EF734F"/>
    <w:rsid w:val="00F02674"/>
    <w:rsid w:val="00F077FE"/>
    <w:rsid w:val="00F32777"/>
    <w:rsid w:val="00F343E1"/>
    <w:rsid w:val="00F53FBC"/>
    <w:rsid w:val="00F564CF"/>
    <w:rsid w:val="00F70694"/>
    <w:rsid w:val="00FA110E"/>
    <w:rsid w:val="00FA5C5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68D7AD"/>
  <w15:docId w15:val="{9CC78220-374D-4C7C-9998-953BB786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2" w:uiPriority="9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055062"/>
    <w:pPr>
      <w:spacing w:before="60" w:line="276" w:lineRule="auto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0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5DB"/>
    <w:pPr>
      <w:keepNext/>
      <w:keepLines/>
      <w:numPr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521E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tworten">
    <w:name w:val="antworten"/>
    <w:basedOn w:val="Normal"/>
    <w:qFormat/>
    <w:rsid w:val="001260E4"/>
    <w:pPr>
      <w:shd w:val="clear" w:color="auto" w:fill="FFFF99"/>
    </w:pPr>
    <w:rPr>
      <w:i/>
    </w:rPr>
  </w:style>
  <w:style w:type="paragraph" w:customStyle="1" w:styleId="code">
    <w:name w:val="code"/>
    <w:basedOn w:val="Normal"/>
    <w:qFormat/>
    <w:rsid w:val="001260E4"/>
    <w:rPr>
      <w:rFonts w:ascii="Courier New" w:hAnsi="Courier New" w:cs="Courier New"/>
    </w:rPr>
  </w:style>
  <w:style w:type="character" w:customStyle="1" w:styleId="fettkursiv">
    <w:name w:val="fettkursiv"/>
    <w:basedOn w:val="DefaultParagraphFont"/>
    <w:rsid w:val="001260E4"/>
    <w:rPr>
      <w:b/>
      <w:i/>
    </w:rPr>
  </w:style>
  <w:style w:type="paragraph" w:customStyle="1" w:styleId="Fragen">
    <w:name w:val="Fragen"/>
    <w:basedOn w:val="ListParagraph"/>
    <w:next w:val="antworten"/>
    <w:qFormat/>
    <w:rsid w:val="001260E4"/>
    <w:pPr>
      <w:numPr>
        <w:numId w:val="1"/>
      </w:numPr>
      <w:spacing w:before="120"/>
      <w:contextualSpacing w:val="0"/>
    </w:pPr>
  </w:style>
  <w:style w:type="paragraph" w:styleId="ListParagraph">
    <w:name w:val="List Paragraph"/>
    <w:basedOn w:val="Normal"/>
    <w:uiPriority w:val="34"/>
    <w:qFormat/>
    <w:rsid w:val="001260E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406B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3052"/>
    <w:pPr>
      <w:spacing w:before="0" w:line="240" w:lineRule="auto"/>
    </w:pPr>
    <w:rPr>
      <w:rFonts w:ascii="Lucida Grande" w:hAnsi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3052"/>
    <w:rPr>
      <w:rFonts w:ascii="Lucida Grande" w:hAnsi="Lucida Grande"/>
    </w:rPr>
  </w:style>
  <w:style w:type="character" w:customStyle="1" w:styleId="Heading2Char">
    <w:name w:val="Heading 2 Char"/>
    <w:basedOn w:val="DefaultParagraphFont"/>
    <w:link w:val="Heading2"/>
    <w:uiPriority w:val="9"/>
    <w:rsid w:val="009E55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748CF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8CF"/>
  </w:style>
  <w:style w:type="paragraph" w:styleId="Footer">
    <w:name w:val="footer"/>
    <w:basedOn w:val="Normal"/>
    <w:link w:val="FooterChar"/>
    <w:uiPriority w:val="99"/>
    <w:unhideWhenUsed/>
    <w:rsid w:val="00A748CF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8CF"/>
  </w:style>
  <w:style w:type="paragraph" w:styleId="FootnoteText">
    <w:name w:val="footnote text"/>
    <w:basedOn w:val="Normal"/>
    <w:link w:val="FootnoteTextChar"/>
    <w:uiPriority w:val="99"/>
    <w:unhideWhenUsed/>
    <w:rsid w:val="00580839"/>
    <w:pPr>
      <w:spacing w:before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580839"/>
  </w:style>
  <w:style w:type="character" w:styleId="FootnoteReference">
    <w:name w:val="footnote reference"/>
    <w:basedOn w:val="DefaultParagraphFont"/>
    <w:uiPriority w:val="99"/>
    <w:unhideWhenUsed/>
    <w:rsid w:val="00580839"/>
    <w:rPr>
      <w:vertAlign w:val="superscript"/>
    </w:rPr>
  </w:style>
  <w:style w:type="paragraph" w:customStyle="1" w:styleId="Fussnote">
    <w:name w:val="Fussnote"/>
    <w:basedOn w:val="Normal"/>
    <w:qFormat/>
    <w:rsid w:val="00113C00"/>
    <w:rPr>
      <w:sz w:val="21"/>
    </w:rPr>
  </w:style>
  <w:style w:type="character" w:styleId="Hyperlink">
    <w:name w:val="Hyperlink"/>
    <w:basedOn w:val="DefaultParagraphFont"/>
    <w:uiPriority w:val="99"/>
    <w:unhideWhenUsed/>
    <w:rsid w:val="00834481"/>
    <w:rPr>
      <w:color w:val="0000FF" w:themeColor="hyperlink"/>
      <w:u w:val="single"/>
    </w:rPr>
  </w:style>
  <w:style w:type="paragraph" w:customStyle="1" w:styleId="hauptfragen">
    <w:name w:val="hauptfragen"/>
    <w:basedOn w:val="ListParagraph"/>
    <w:qFormat/>
    <w:rsid w:val="00B3134B"/>
    <w:pPr>
      <w:numPr>
        <w:numId w:val="4"/>
      </w:numPr>
      <w:spacing w:before="120"/>
      <w:ind w:left="714" w:hanging="357"/>
    </w:pPr>
    <w:rPr>
      <w:b/>
    </w:rPr>
  </w:style>
  <w:style w:type="paragraph" w:customStyle="1" w:styleId="unterfragen">
    <w:name w:val="unterfragen"/>
    <w:basedOn w:val="ListParagraph"/>
    <w:qFormat/>
    <w:rsid w:val="00B3134B"/>
    <w:pPr>
      <w:numPr>
        <w:ilvl w:val="1"/>
        <w:numId w:val="4"/>
      </w:numPr>
    </w:pPr>
  </w:style>
  <w:style w:type="character" w:customStyle="1" w:styleId="Heading3Char">
    <w:name w:val="Heading 3 Char"/>
    <w:basedOn w:val="DefaultParagraphFont"/>
    <w:link w:val="Heading3"/>
    <w:rsid w:val="00E521EF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TOC1">
    <w:name w:val="toc 1"/>
    <w:basedOn w:val="Normal"/>
    <w:next w:val="Normal"/>
    <w:autoRedefine/>
    <w:unhideWhenUsed/>
    <w:rsid w:val="00DE1934"/>
    <w:pPr>
      <w:spacing w:before="240" w:after="120"/>
      <w:jc w:val="left"/>
    </w:pPr>
    <w:rPr>
      <w:b/>
      <w:bCs/>
      <w:caps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5394F"/>
    <w:pPr>
      <w:tabs>
        <w:tab w:val="left" w:pos="420"/>
        <w:tab w:val="right" w:pos="10065"/>
      </w:tabs>
      <w:spacing w:before="0"/>
      <w:jc w:val="left"/>
    </w:pPr>
    <w:rPr>
      <w:b/>
      <w:bCs/>
      <w:smallCaps/>
      <w:szCs w:val="22"/>
    </w:rPr>
  </w:style>
  <w:style w:type="paragraph" w:styleId="TOC3">
    <w:name w:val="toc 3"/>
    <w:basedOn w:val="Normal"/>
    <w:next w:val="Normal"/>
    <w:autoRedefine/>
    <w:unhideWhenUsed/>
    <w:rsid w:val="00DE1934"/>
    <w:pPr>
      <w:spacing w:before="0"/>
      <w:jc w:val="left"/>
    </w:pPr>
    <w:rPr>
      <w:smallCaps/>
      <w:szCs w:val="22"/>
    </w:rPr>
  </w:style>
  <w:style w:type="paragraph" w:styleId="TOC4">
    <w:name w:val="toc 4"/>
    <w:basedOn w:val="Normal"/>
    <w:next w:val="Normal"/>
    <w:autoRedefine/>
    <w:unhideWhenUsed/>
    <w:rsid w:val="00DE1934"/>
    <w:pPr>
      <w:spacing w:before="0"/>
      <w:jc w:val="left"/>
    </w:pPr>
    <w:rPr>
      <w:szCs w:val="22"/>
    </w:rPr>
  </w:style>
  <w:style w:type="paragraph" w:styleId="TOC5">
    <w:name w:val="toc 5"/>
    <w:basedOn w:val="Normal"/>
    <w:next w:val="Normal"/>
    <w:autoRedefine/>
    <w:unhideWhenUsed/>
    <w:rsid w:val="00DE1934"/>
    <w:pPr>
      <w:spacing w:before="0"/>
      <w:jc w:val="left"/>
    </w:pPr>
    <w:rPr>
      <w:szCs w:val="22"/>
    </w:rPr>
  </w:style>
  <w:style w:type="paragraph" w:styleId="TOC6">
    <w:name w:val="toc 6"/>
    <w:basedOn w:val="Normal"/>
    <w:next w:val="Normal"/>
    <w:autoRedefine/>
    <w:unhideWhenUsed/>
    <w:rsid w:val="00DE1934"/>
    <w:pPr>
      <w:spacing w:before="0"/>
      <w:jc w:val="left"/>
    </w:pPr>
    <w:rPr>
      <w:szCs w:val="22"/>
    </w:rPr>
  </w:style>
  <w:style w:type="paragraph" w:styleId="TOC7">
    <w:name w:val="toc 7"/>
    <w:basedOn w:val="Normal"/>
    <w:next w:val="Normal"/>
    <w:autoRedefine/>
    <w:unhideWhenUsed/>
    <w:rsid w:val="00DE1934"/>
    <w:pPr>
      <w:spacing w:before="0"/>
      <w:jc w:val="left"/>
    </w:pPr>
    <w:rPr>
      <w:szCs w:val="22"/>
    </w:rPr>
  </w:style>
  <w:style w:type="paragraph" w:styleId="TOC8">
    <w:name w:val="toc 8"/>
    <w:basedOn w:val="Normal"/>
    <w:next w:val="Normal"/>
    <w:autoRedefine/>
    <w:unhideWhenUsed/>
    <w:rsid w:val="00DE1934"/>
    <w:pPr>
      <w:spacing w:before="0"/>
      <w:jc w:val="left"/>
    </w:pPr>
    <w:rPr>
      <w:szCs w:val="22"/>
    </w:rPr>
  </w:style>
  <w:style w:type="paragraph" w:styleId="TOC9">
    <w:name w:val="toc 9"/>
    <w:basedOn w:val="Normal"/>
    <w:next w:val="Normal"/>
    <w:autoRedefine/>
    <w:unhideWhenUsed/>
    <w:rsid w:val="00DE1934"/>
    <w:pPr>
      <w:spacing w:before="0"/>
      <w:jc w:val="left"/>
    </w:pPr>
    <w:rPr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55394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5394F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unhideWhenUsed/>
    <w:rsid w:val="009E55DB"/>
  </w:style>
  <w:style w:type="table" w:styleId="TableGrid">
    <w:name w:val="Table Grid"/>
    <w:basedOn w:val="TableNormal"/>
    <w:rsid w:val="00DA44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asmin\OneDrive%20-%20DIG-IT%20Produktive%20Umgebung\General\Klasse_2_teamteaching\03_Projekt\Projektskizze\Vorlage_Projektskizz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43281AFAA47C46BB7D9A0B88338228" ma:contentTypeVersion="13" ma:contentTypeDescription="Ein neues Dokument erstellen." ma:contentTypeScope="" ma:versionID="ddbfac80147faf7d0016895e34dbb8e2">
  <xsd:schema xmlns:xsd="http://www.w3.org/2001/XMLSchema" xmlns:xs="http://www.w3.org/2001/XMLSchema" xmlns:p="http://schemas.microsoft.com/office/2006/metadata/properties" xmlns:ns2="dd9920c7-41e3-4953-ac70-fe6506b2ab0a" xmlns:ns3="5ba1181f-cfeb-4c98-a1b7-3acc3e6549e4" targetNamespace="http://schemas.microsoft.com/office/2006/metadata/properties" ma:root="true" ma:fieldsID="32d9bd0b70668595274832c6c83a9de2" ns2:_="" ns3:_="">
    <xsd:import namespace="dd9920c7-41e3-4953-ac70-fe6506b2ab0a"/>
    <xsd:import namespace="5ba1181f-cfeb-4c98-a1b7-3acc3e6549e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920c7-41e3-4953-ac70-fe6506b2ab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d2c3b26e-36a5-44c7-9c90-103b43607142}" ma:internalName="TaxCatchAll" ma:showField="CatchAllData" ma:web="dd9920c7-41e3-4953-ac70-fe6506b2ab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1181f-cfeb-4c98-a1b7-3acc3e6549e4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39d22f72-7f00-4a5e-93bb-7489ac31d7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d9920c7-41e3-4953-ac70-fe6506b2ab0a" xsi:nil="true"/>
    <lcf76f155ced4ddcb4097134ff3c332f xmlns="5ba1181f-cfeb-4c98-a1b7-3acc3e6549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324FC1A-2BA1-4324-A9C9-ED204050E8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A80F8-1D73-49C8-B196-30A34F1D1A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920c7-41e3-4953-ac70-fe6506b2ab0a"/>
    <ds:schemaRef ds:uri="5ba1181f-cfeb-4c98-a1b7-3acc3e6549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A6A0F41-F940-4EE8-8901-47C2652392FA}">
  <ds:schemaRefs>
    <ds:schemaRef ds:uri="http://schemas.microsoft.com/office/2006/metadata/properties"/>
    <ds:schemaRef ds:uri="http://schemas.microsoft.com/office/infopath/2007/PartnerControls"/>
    <ds:schemaRef ds:uri="dd9920c7-41e3-4953-ac70-fe6506b2ab0a"/>
    <ds:schemaRef ds:uri="5ba1181f-cfeb-4c98-a1b7-3acc3e6549e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Vorlage_Projektskizze.dotx</Template>
  <TotalTime>47</TotalTime>
  <Pages>3</Pages>
  <Words>605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Meier</dc:creator>
  <cp:keywords/>
  <cp:lastModifiedBy>Vladimir Morozov</cp:lastModifiedBy>
  <cp:revision>98</cp:revision>
  <cp:lastPrinted>2011-12-08T09:26:00Z</cp:lastPrinted>
  <dcterms:created xsi:type="dcterms:W3CDTF">2022-03-27T17:46:00Z</dcterms:created>
  <dcterms:modified xsi:type="dcterms:W3CDTF">2023-11-17T13:59:00Z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0x0101009443281AFAA47C46BB7D9A0B88338228</vt:lpwstr>
  </property>
  <property fmtid="{D5CDD505-2E9C-101B-9397-08002B2CF9AE}" pid="3" name="MediaServiceImageTags">
    <vt:lpwstr/>
  </property>
</Properties>
</file>